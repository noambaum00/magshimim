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0" w:rsidRPr="006C455B" w:rsidRDefault="000414D0" w:rsidP="000414D0">
      <w:pPr>
        <w:pStyle w:val="ListStyle"/>
        <w:bidi/>
        <w:spacing w:line="276" w:lineRule="auto"/>
        <w:ind w:left="360"/>
        <w:contextualSpacing/>
        <w:jc w:val="center"/>
        <w:rPr>
          <w:rFonts w:ascii="Tahoma" w:eastAsia="Arial" w:hAnsi="Tahoma" w:cs="Tahoma"/>
          <w:b/>
          <w:bCs/>
          <w:color w:val="943634" w:themeColor="accent2" w:themeShade="BF"/>
          <w:sz w:val="28"/>
          <w:szCs w:val="36"/>
          <w:u w:val="single"/>
          <w:rtl/>
        </w:rPr>
      </w:pPr>
      <w:r w:rsidRPr="006C455B">
        <w:rPr>
          <w:rFonts w:ascii="Tahoma" w:eastAsia="Arial" w:hAnsi="Tahoma" w:cs="Tahoma" w:hint="cs"/>
          <w:b/>
          <w:bCs/>
          <w:color w:val="943634" w:themeColor="accent2" w:themeShade="BF"/>
          <w:sz w:val="28"/>
          <w:szCs w:val="36"/>
          <w:u w:val="single"/>
          <w:rtl/>
        </w:rPr>
        <w:t>תרגול כיתה ושיעורי בית</w:t>
      </w:r>
      <w:r>
        <w:rPr>
          <w:rFonts w:ascii="Tahoma" w:eastAsia="Arial" w:hAnsi="Tahoma" w:cs="Tahoma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9:</w:t>
      </w:r>
      <w:r w:rsidRPr="006C455B">
        <w:rPr>
          <w:rFonts w:ascii="Tahoma" w:eastAsia="Arial" w:hAnsi="Tahoma" w:cs="Tahoma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</w:t>
      </w:r>
    </w:p>
    <w:p w:rsidR="000414D0" w:rsidRDefault="000414D0" w:rsidP="00F42732">
      <w:pPr>
        <w:pStyle w:val="ListStyle"/>
        <w:bidi/>
        <w:spacing w:line="360" w:lineRule="auto"/>
        <w:contextualSpacing/>
        <w:jc w:val="center"/>
        <w:rPr>
          <w:rFonts w:ascii="Arial" w:eastAsia="Arial" w:hAnsi="Arial" w:cs="David"/>
          <w:b/>
          <w:bCs/>
          <w:color w:val="943634" w:themeColor="accent2" w:themeShade="BF"/>
          <w:sz w:val="28"/>
          <w:szCs w:val="28"/>
          <w:u w:val="single"/>
          <w:rtl/>
        </w:rPr>
      </w:pPr>
      <w:r>
        <w:rPr>
          <w:rFonts w:ascii="Tahoma" w:eastAsia="Arial" w:hAnsi="Tahoma" w:cs="Tahoma" w:hint="cs"/>
          <w:b/>
          <w:bCs/>
          <w:color w:val="943634" w:themeColor="accent2" w:themeShade="BF"/>
          <w:sz w:val="28"/>
          <w:szCs w:val="36"/>
          <w:u w:val="single"/>
          <w:rtl/>
        </w:rPr>
        <w:t>רקורסיה</w:t>
      </w:r>
    </w:p>
    <w:p w:rsidR="00581AE4" w:rsidRDefault="00F42732" w:rsidP="00C43630">
      <w:pPr>
        <w:spacing w:line="360" w:lineRule="auto"/>
        <w:ind w:left="401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="Tahoma" w:eastAsia="Arial" w:hAnsi="Tahoma" w:cs="Tahoma" w:hint="cs"/>
          <w:b/>
          <w:bCs/>
          <w:color w:val="943634" w:themeColor="accent2" w:themeShade="BF"/>
          <w:sz w:val="26"/>
          <w:szCs w:val="26"/>
          <w:u w:val="single"/>
          <w:rtl/>
        </w:rPr>
        <w:t>ש</w:t>
      </w:r>
      <w:r w:rsidR="000414D0" w:rsidRPr="00332607">
        <w:rPr>
          <w:rFonts w:ascii="Tahoma" w:eastAsia="Arial" w:hAnsi="Tahoma" w:cs="Tahoma"/>
          <w:b/>
          <w:bCs/>
          <w:color w:val="943634" w:themeColor="accent2" w:themeShade="BF"/>
          <w:sz w:val="26"/>
          <w:szCs w:val="26"/>
          <w:u w:val="single"/>
          <w:rtl/>
        </w:rPr>
        <w:t>.ב.</w:t>
      </w:r>
    </w:p>
    <w:p w:rsidR="00581AE4" w:rsidRPr="000414D0" w:rsidRDefault="00581AE4" w:rsidP="00581AE4">
      <w:pPr>
        <w:spacing w:line="360" w:lineRule="auto"/>
        <w:ind w:left="40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0414D0" w:rsidRPr="00332607" w:rsidRDefault="000414D0" w:rsidP="000414D0">
      <w:pPr>
        <w:spacing w:line="360" w:lineRule="auto"/>
        <w:ind w:firstLine="720"/>
        <w:jc w:val="both"/>
        <w:rPr>
          <w:rFonts w:asciiTheme="minorBidi" w:hAnsiTheme="minorBidi" w:cstheme="minorBidi"/>
          <w:sz w:val="24"/>
          <w:szCs w:val="24"/>
          <w:u w:val="single"/>
          <w:rtl/>
        </w:rPr>
      </w:pPr>
    </w:p>
    <w:p w:rsidR="000414D0" w:rsidRPr="009248EB" w:rsidRDefault="009248EB" w:rsidP="009248EB">
      <w:pPr>
        <w:spacing w:line="360" w:lineRule="auto"/>
        <w:jc w:val="both"/>
        <w:rPr>
          <w:rFonts w:asciiTheme="minorBidi" w:eastAsia="Arial" w:hAnsiTheme="minorBidi" w:cstheme="minorBidi"/>
          <w:b/>
          <w:bCs/>
          <w:color w:val="943634" w:themeColor="accent2" w:themeShade="BF"/>
          <w:sz w:val="24"/>
          <w:szCs w:val="24"/>
          <w:u w:val="single"/>
          <w:lang w:eastAsia="en-US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4). </w:t>
      </w:r>
      <w:r w:rsidR="005E1C3D" w:rsidRPr="009248EB">
        <w:rPr>
          <w:rFonts w:asciiTheme="minorBidi" w:hAnsiTheme="minorBidi" w:cstheme="minorBidi" w:hint="cs"/>
          <w:sz w:val="24"/>
          <w:szCs w:val="24"/>
          <w:rtl/>
        </w:rPr>
        <w:t xml:space="preserve">נחזור לפונקציית פיבונאצ'י אותה ראינו בשיעור.  נניח כי נרצה לחשב את מספר פיבונאצ'י ה5, ולאחר מכן את מספר פיבונאצ'י ה-7. </w:t>
      </w:r>
      <w:r w:rsidR="005E1C3D" w:rsidRPr="009248EB">
        <w:rPr>
          <w:rFonts w:asciiTheme="minorBidi" w:eastAsia="Arial" w:hAnsiTheme="minorBidi" w:cstheme="minorBidi" w:hint="cs"/>
          <w:b/>
          <w:bCs/>
          <w:color w:val="943634" w:themeColor="accent2" w:themeShade="BF"/>
          <w:sz w:val="24"/>
          <w:szCs w:val="24"/>
          <w:u w:val="single"/>
          <w:rtl/>
          <w:lang w:eastAsia="en-US"/>
        </w:rPr>
        <w:t xml:space="preserve"> ענו על הסעיפים הבאים:</w:t>
      </w:r>
    </w:p>
    <w:p w:rsidR="005E1C3D" w:rsidRPr="005E1C3D" w:rsidRDefault="005E1C3D" w:rsidP="005E1C3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lang w:eastAsia="en-US"/>
        </w:rPr>
      </w:pPr>
      <w:r w:rsidRPr="005E1C3D">
        <w:rPr>
          <w:rFonts w:asciiTheme="minorBidi" w:eastAsia="Arial" w:hAnsiTheme="minorBidi" w:cstheme="minorBidi" w:hint="cs"/>
          <w:color w:val="000000" w:themeColor="text1"/>
          <w:sz w:val="24"/>
          <w:szCs w:val="24"/>
          <w:rtl/>
          <w:lang w:eastAsia="en-US"/>
        </w:rPr>
        <w:t>ללא שימוש ב-</w:t>
      </w:r>
      <w:proofErr w:type="spellStart"/>
      <w:r w:rsidRPr="005E1C3D">
        <w:rPr>
          <w:rFonts w:asciiTheme="minorBidi" w:eastAsia="Arial" w:hAnsiTheme="minorBidi" w:cstheme="minorBidi"/>
          <w:color w:val="000000" w:themeColor="text1"/>
          <w:sz w:val="24"/>
          <w:szCs w:val="24"/>
          <w:lang w:eastAsia="en-US"/>
        </w:rPr>
        <w:t>memoization</w:t>
      </w:r>
      <w:proofErr w:type="spellEnd"/>
      <w:r w:rsidRPr="005E1C3D">
        <w:rPr>
          <w:rFonts w:asciiTheme="minorBidi" w:eastAsia="Arial" w:hAnsiTheme="minorBidi" w:cstheme="minorBidi" w:hint="cs"/>
          <w:color w:val="000000" w:themeColor="text1"/>
          <w:sz w:val="24"/>
          <w:szCs w:val="24"/>
          <w:rtl/>
          <w:lang w:eastAsia="en-US"/>
        </w:rPr>
        <w:t xml:space="preserve"> , כמה קריאות יש לחישוב מספר פיבונאצ'י ה-7? וה-5?</w:t>
      </w:r>
    </w:p>
    <w:p w:rsidR="005E1C3D" w:rsidRPr="005E1C3D" w:rsidRDefault="005E1C3D" w:rsidP="005E1C3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lang w:eastAsia="en-US"/>
        </w:rPr>
      </w:pPr>
      <w:r w:rsidRPr="005E1C3D">
        <w:rPr>
          <w:rFonts w:asciiTheme="minorBidi" w:eastAsia="Arial" w:hAnsiTheme="minorBidi" w:cstheme="minorBidi" w:hint="cs"/>
          <w:color w:val="000000" w:themeColor="text1"/>
          <w:sz w:val="24"/>
          <w:szCs w:val="24"/>
          <w:rtl/>
          <w:lang w:eastAsia="en-US"/>
        </w:rPr>
        <w:t>עם שימוש ב-</w:t>
      </w:r>
      <w:proofErr w:type="spellStart"/>
      <w:r w:rsidRPr="005E1C3D">
        <w:rPr>
          <w:rFonts w:asciiTheme="minorBidi" w:eastAsia="Arial" w:hAnsiTheme="minorBidi" w:cstheme="minorBidi"/>
          <w:color w:val="000000" w:themeColor="text1"/>
          <w:sz w:val="24"/>
          <w:szCs w:val="24"/>
          <w:lang w:eastAsia="en-US"/>
        </w:rPr>
        <w:t>memoization</w:t>
      </w:r>
      <w:proofErr w:type="spellEnd"/>
      <w:r w:rsidRPr="005E1C3D">
        <w:rPr>
          <w:rFonts w:asciiTheme="minorBidi" w:eastAsia="Arial" w:hAnsiTheme="minorBidi" w:cstheme="minorBidi" w:hint="cs"/>
          <w:color w:val="000000" w:themeColor="text1"/>
          <w:sz w:val="24"/>
          <w:szCs w:val="24"/>
          <w:rtl/>
          <w:lang w:eastAsia="en-US"/>
        </w:rPr>
        <w:t>, כמה חישובים נחסכו בחישוב מספר פיבונאצ'י ה-7? וה-5?</w:t>
      </w:r>
    </w:p>
    <w:p w:rsidR="00EB15CD" w:rsidRDefault="007C607A" w:rsidP="00EB15CD">
      <w:pPr>
        <w:pStyle w:val="ListParagraph"/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A72B4" wp14:editId="7C5F2254">
                <wp:simplePos x="0" y="0"/>
                <wp:positionH relativeFrom="column">
                  <wp:posOffset>2990850</wp:posOffset>
                </wp:positionH>
                <wp:positionV relativeFrom="paragraph">
                  <wp:posOffset>15875</wp:posOffset>
                </wp:positionV>
                <wp:extent cx="762000" cy="4762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7C607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left:0;text-align:left;margin-left:235.5pt;margin-top:1.25pt;width:60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7C607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7C607A" w:rsidP="00EB15CD">
      <w:pPr>
        <w:pStyle w:val="ListParagraph"/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F94F2C" wp14:editId="3C5EFC10">
                <wp:simplePos x="0" y="0"/>
                <wp:positionH relativeFrom="margin">
                  <wp:posOffset>3714749</wp:posOffset>
                </wp:positionH>
                <wp:positionV relativeFrom="paragraph">
                  <wp:posOffset>29210</wp:posOffset>
                </wp:positionV>
                <wp:extent cx="714375" cy="304800"/>
                <wp:effectExtent l="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2D51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left:0;text-align:left;margin-left:292.5pt;margin-top:2.3pt;width:56.2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8CAAE" wp14:editId="3D843906">
                <wp:simplePos x="0" y="0"/>
                <wp:positionH relativeFrom="column">
                  <wp:posOffset>2266950</wp:posOffset>
                </wp:positionH>
                <wp:positionV relativeFrom="paragraph">
                  <wp:posOffset>86360</wp:posOffset>
                </wp:positionV>
                <wp:extent cx="771525" cy="247650"/>
                <wp:effectExtent l="38100" t="0" r="28575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11B845" id="Straight Arrow Connector 42" o:spid="_x0000_s1026" type="#_x0000_t32" style="position:absolute;left:0;text-align:left;margin-left:178.5pt;margin-top:6.8pt;width:60.75pt;height:19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C5D6B" wp14:editId="67E89B39">
                <wp:simplePos x="0" y="0"/>
                <wp:positionH relativeFrom="column">
                  <wp:posOffset>1552575</wp:posOffset>
                </wp:positionH>
                <wp:positionV relativeFrom="paragraph">
                  <wp:posOffset>200660</wp:posOffset>
                </wp:positionV>
                <wp:extent cx="762000" cy="47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 w:rsidRPr="007C607A">
                              <w:rPr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7" style="position:absolute;left:0;text-align:left;margin-left:122.25pt;margin-top:15.8pt;width:60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 w:rsidRPr="007C607A">
                        <w:rPr>
                          <w:sz w:val="20"/>
                          <w:szCs w:val="20"/>
                        </w:rPr>
                        <w:t>3)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7C607A" w:rsidP="00EB15CD">
      <w:pPr>
        <w:pStyle w:val="ListParagraph"/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7D33D" wp14:editId="188FBCD4">
                <wp:simplePos x="0" y="0"/>
                <wp:positionH relativeFrom="column">
                  <wp:posOffset>4324350</wp:posOffset>
                </wp:positionH>
                <wp:positionV relativeFrom="paragraph">
                  <wp:posOffset>13970</wp:posOffset>
                </wp:positionV>
                <wp:extent cx="762000" cy="476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7C607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8" style="position:absolute;left:0;text-align:left;margin-left:340.5pt;margin-top:1.1pt;width:60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7C607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7C607A" w:rsidP="00EB15CD">
      <w:pPr>
        <w:pStyle w:val="ListParagraph"/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4AF02D" wp14:editId="32EC959C">
                <wp:simplePos x="0" y="0"/>
                <wp:positionH relativeFrom="margin">
                  <wp:posOffset>2247900</wp:posOffset>
                </wp:positionH>
                <wp:positionV relativeFrom="paragraph">
                  <wp:posOffset>36830</wp:posOffset>
                </wp:positionV>
                <wp:extent cx="180975" cy="219075"/>
                <wp:effectExtent l="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474BCC" id="Straight Arrow Connector 50" o:spid="_x0000_s1026" type="#_x0000_t32" style="position:absolute;left:0;text-align:left;margin-left:177pt;margin-top:2.9pt;width:14.25pt;height:1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346268" wp14:editId="29B001DE">
                <wp:simplePos x="0" y="0"/>
                <wp:positionH relativeFrom="column">
                  <wp:posOffset>4210050</wp:posOffset>
                </wp:positionH>
                <wp:positionV relativeFrom="paragraph">
                  <wp:posOffset>93980</wp:posOffset>
                </wp:positionV>
                <wp:extent cx="161925" cy="20955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297F18" id="Straight Arrow Connector 46" o:spid="_x0000_s1026" type="#_x0000_t32" style="position:absolute;left:0;text-align:left;margin-left:331.5pt;margin-top:7.4pt;width:12.75pt;height:16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4467C8" wp14:editId="3B4E3E18">
                <wp:simplePos x="0" y="0"/>
                <wp:positionH relativeFrom="column">
                  <wp:posOffset>1362074</wp:posOffset>
                </wp:positionH>
                <wp:positionV relativeFrom="paragraph">
                  <wp:posOffset>65405</wp:posOffset>
                </wp:positionV>
                <wp:extent cx="247650" cy="16192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8B5AAE" id="Straight Arrow Connector 43" o:spid="_x0000_s1026" type="#_x0000_t32" style="position:absolute;left:0;text-align:left;margin-left:107.25pt;margin-top:5.15pt;width:19.5pt;height:12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101C6" wp14:editId="789DE7B6">
                <wp:simplePos x="0" y="0"/>
                <wp:positionH relativeFrom="margin">
                  <wp:posOffset>2000250</wp:posOffset>
                </wp:positionH>
                <wp:positionV relativeFrom="paragraph">
                  <wp:posOffset>246380</wp:posOffset>
                </wp:positionV>
                <wp:extent cx="762000" cy="4762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7C607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9" style="position:absolute;left:0;text-align:left;margin-left:157.5pt;margin-top:19.4pt;width:60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7C607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CF28B4" wp14:editId="12595756">
                <wp:simplePos x="0" y="0"/>
                <wp:positionH relativeFrom="column">
                  <wp:posOffset>762000</wp:posOffset>
                </wp:positionH>
                <wp:positionV relativeFrom="paragraph">
                  <wp:posOffset>179705</wp:posOffset>
                </wp:positionV>
                <wp:extent cx="781050" cy="4667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7C607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0" style="position:absolute;left:0;text-align:left;margin-left:60pt;margin-top:14.15pt;width:61.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7C607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5E1C3D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3FB09" wp14:editId="31325FB6">
                <wp:simplePos x="0" y="0"/>
                <wp:positionH relativeFrom="column">
                  <wp:posOffset>5153025</wp:posOffset>
                </wp:positionH>
                <wp:positionV relativeFrom="paragraph">
                  <wp:posOffset>12065</wp:posOffset>
                </wp:positionV>
                <wp:extent cx="762000" cy="4762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1" style="position:absolute;left:0;text-align:left;margin-left:405.75pt;margin-top:.95pt;width:60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3)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EA1FB" wp14:editId="1EE9045C">
                <wp:simplePos x="0" y="0"/>
                <wp:positionH relativeFrom="column">
                  <wp:posOffset>3609975</wp:posOffset>
                </wp:positionH>
                <wp:positionV relativeFrom="paragraph">
                  <wp:posOffset>12065</wp:posOffset>
                </wp:positionV>
                <wp:extent cx="762000" cy="4762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2" style="position:absolute;left:0;text-align:left;margin-left:284.25pt;margin-top:.95pt;width:60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2)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6C2A88" wp14:editId="63A862CB">
                <wp:simplePos x="0" y="0"/>
                <wp:positionH relativeFrom="margin">
                  <wp:posOffset>5943600</wp:posOffset>
                </wp:positionH>
                <wp:positionV relativeFrom="paragraph">
                  <wp:posOffset>63500</wp:posOffset>
                </wp:positionV>
                <wp:extent cx="180975" cy="219075"/>
                <wp:effectExtent l="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C4B275" id="Straight Arrow Connector 53" o:spid="_x0000_s1026" type="#_x0000_t32" style="position:absolute;left:0;text-align:left;margin-left:468pt;margin-top:5pt;width:14.25pt;height:17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E2F936" wp14:editId="177F62F0">
                <wp:simplePos x="0" y="0"/>
                <wp:positionH relativeFrom="margin">
                  <wp:posOffset>4352925</wp:posOffset>
                </wp:positionH>
                <wp:positionV relativeFrom="paragraph">
                  <wp:posOffset>6350</wp:posOffset>
                </wp:positionV>
                <wp:extent cx="180975" cy="219075"/>
                <wp:effectExtent l="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0D441B" id="Straight Arrow Connector 52" o:spid="_x0000_s1026" type="#_x0000_t32" style="position:absolute;left:0;text-align:left;margin-left:342.75pt;margin-top:.5pt;width:14.25pt;height:17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34E42" wp14:editId="52DDEEE0">
                <wp:simplePos x="0" y="0"/>
                <wp:positionH relativeFrom="margin">
                  <wp:posOffset>2705100</wp:posOffset>
                </wp:positionH>
                <wp:positionV relativeFrom="paragraph">
                  <wp:posOffset>53975</wp:posOffset>
                </wp:positionV>
                <wp:extent cx="180975" cy="219075"/>
                <wp:effectExtent l="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8A8875" id="Straight Arrow Connector 51" o:spid="_x0000_s1026" type="#_x0000_t32" style="position:absolute;left:0;text-align:left;margin-left:213pt;margin-top:4.25pt;width:14.25pt;height:17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21EA5B" wp14:editId="5B287CE0">
                <wp:simplePos x="0" y="0"/>
                <wp:positionH relativeFrom="column">
                  <wp:posOffset>5048250</wp:posOffset>
                </wp:positionH>
                <wp:positionV relativeFrom="paragraph">
                  <wp:posOffset>120650</wp:posOffset>
                </wp:positionV>
                <wp:extent cx="161925" cy="209550"/>
                <wp:effectExtent l="38100" t="0" r="285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35F74F" id="Straight Arrow Connector 47" o:spid="_x0000_s1026" type="#_x0000_t32" style="position:absolute;left:0;text-align:left;margin-left:397.5pt;margin-top:9.5pt;width:12.75pt;height:16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4B72B8" wp14:editId="587CD269">
                <wp:simplePos x="0" y="0"/>
                <wp:positionH relativeFrom="column">
                  <wp:posOffset>3467099</wp:posOffset>
                </wp:positionH>
                <wp:positionV relativeFrom="paragraph">
                  <wp:posOffset>6350</wp:posOffset>
                </wp:positionV>
                <wp:extent cx="161925" cy="209550"/>
                <wp:effectExtent l="38100" t="0" r="285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F043E7" id="Straight Arrow Connector 45" o:spid="_x0000_s1026" type="#_x0000_t32" style="position:absolute;left:0;text-align:left;margin-left:273pt;margin-top:.5pt;width:12.75pt;height:1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A0F09E" wp14:editId="043BBB83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101600</wp:posOffset>
                </wp:positionV>
                <wp:extent cx="247650" cy="161925"/>
                <wp:effectExtent l="38100" t="0" r="190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DFCAD" id="Straight Arrow Connector 44" o:spid="_x0000_s1026" type="#_x0000_t32" style="position:absolute;left:0;text-align:left;margin-left:140.25pt;margin-top:8pt;width:19.5pt;height:12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54977" wp14:editId="3430088A">
                <wp:simplePos x="0" y="0"/>
                <wp:positionH relativeFrom="column">
                  <wp:posOffset>2276475</wp:posOffset>
                </wp:positionH>
                <wp:positionV relativeFrom="paragraph">
                  <wp:posOffset>263525</wp:posOffset>
                </wp:positionV>
                <wp:extent cx="781050" cy="4667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7C607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3" style="position:absolute;left:0;text-align:left;margin-left:179.25pt;margin-top:20.75pt;width:61.5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7C607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4535A" wp14:editId="53BE7D89">
                <wp:simplePos x="0" y="0"/>
                <wp:positionH relativeFrom="margin">
                  <wp:posOffset>5760085</wp:posOffset>
                </wp:positionH>
                <wp:positionV relativeFrom="paragraph">
                  <wp:posOffset>263525</wp:posOffset>
                </wp:positionV>
                <wp:extent cx="762000" cy="4762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4" style="position:absolute;left:0;text-align:left;margin-left:453.55pt;margin-top:20.75pt;width:60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2)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C271" wp14:editId="0F4A4272">
                <wp:simplePos x="0" y="0"/>
                <wp:positionH relativeFrom="column">
                  <wp:posOffset>3171825</wp:posOffset>
                </wp:positionH>
                <wp:positionV relativeFrom="paragraph">
                  <wp:posOffset>244475</wp:posOffset>
                </wp:positionV>
                <wp:extent cx="781050" cy="4762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5" style="position:absolute;left:0;text-align:left;margin-left:249.75pt;margin-top:19.25pt;width:61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0)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D5596" wp14:editId="06194751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</wp:posOffset>
                </wp:positionV>
                <wp:extent cx="781050" cy="4762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CD" w:rsidRPr="007C607A" w:rsidRDefault="00EB15CD" w:rsidP="00EB15C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607A">
                              <w:rPr>
                                <w:sz w:val="20"/>
                                <w:szCs w:val="20"/>
                              </w:rPr>
                              <w:t>Fib(</w:t>
                            </w:r>
                            <w:proofErr w:type="gramEnd"/>
                            <w:r w:rsidRPr="007C607A"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6" style="position:absolute;left:0;text-align:left;margin-left:103.5pt;margin-top:.8pt;width:61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" fillcolor="white [3201]" strokecolor="#f79646 [3209]" strokeweight="2pt">
                <v:textbox>
                  <w:txbxContent>
                    <w:p w:rsidR="00EB15CD" w:rsidRPr="007C607A" w:rsidRDefault="00EB15CD" w:rsidP="00EB15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C607A">
                        <w:rPr>
                          <w:sz w:val="20"/>
                          <w:szCs w:val="20"/>
                        </w:rPr>
                        <w:t>Fib(</w:t>
                      </w:r>
                      <w:proofErr w:type="gramEnd"/>
                      <w:r w:rsidRPr="007C607A">
                        <w:rPr>
                          <w:sz w:val="20"/>
                          <w:szCs w:val="20"/>
                        </w:rPr>
                        <w:t>0)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D1B084" wp14:editId="116D7360">
                <wp:simplePos x="0" y="0"/>
                <wp:positionH relativeFrom="column">
                  <wp:posOffset>4895850</wp:posOffset>
                </wp:positionH>
                <wp:positionV relativeFrom="paragraph">
                  <wp:posOffset>10160</wp:posOffset>
                </wp:positionV>
                <wp:extent cx="781050" cy="4667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left:0;text-align:left;margin-left:385.5pt;margin-top:.8pt;width:61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FDEED" wp14:editId="4347F4A7">
                <wp:simplePos x="0" y="0"/>
                <wp:positionH relativeFrom="column">
                  <wp:posOffset>4048125</wp:posOffset>
                </wp:positionH>
                <wp:positionV relativeFrom="paragraph">
                  <wp:posOffset>10160</wp:posOffset>
                </wp:positionV>
                <wp:extent cx="781050" cy="4667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8" style="position:absolute;left:0;text-align:left;margin-left:318.75pt;margin-top:.8pt;width:61.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1)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A8E5EC" wp14:editId="3589765C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180975" cy="219075"/>
                <wp:effectExtent l="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864969" id="Straight Arrow Connector 54" o:spid="_x0000_s1026" type="#_x0000_t32" style="position:absolute;left:0;text-align:left;margin-left:-36.95pt;margin-top:7.1pt;width:14.25pt;height:17.2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1DEBE2" wp14:editId="1BEF2A33">
                <wp:simplePos x="0" y="0"/>
                <wp:positionH relativeFrom="column">
                  <wp:posOffset>5741035</wp:posOffset>
                </wp:positionH>
                <wp:positionV relativeFrom="paragraph">
                  <wp:posOffset>136525</wp:posOffset>
                </wp:positionV>
                <wp:extent cx="161925" cy="209550"/>
                <wp:effectExtent l="38100" t="0" r="285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29DB19" id="Straight Arrow Connector 48" o:spid="_x0000_s1026" type="#_x0000_t32" style="position:absolute;left:0;text-align:left;margin-left:452.05pt;margin-top:10.75pt;width:12.75pt;height:16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EB15CD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C3F66C" wp14:editId="66D15F5B">
                <wp:simplePos x="0" y="0"/>
                <wp:positionH relativeFrom="column">
                  <wp:posOffset>5143500</wp:posOffset>
                </wp:positionH>
                <wp:positionV relativeFrom="paragraph">
                  <wp:posOffset>8255</wp:posOffset>
                </wp:positionV>
                <wp:extent cx="781050" cy="4762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9" style="position:absolute;left:0;text-align:left;margin-left:405pt;margin-top:.65pt;width:61.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0)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eastAsia="Arial" w:hAnsiTheme="minorBidi" w:cstheme="minorBidi"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4402E6" wp14:editId="112FE70F">
                <wp:simplePos x="0" y="0"/>
                <wp:positionH relativeFrom="column">
                  <wp:posOffset>6010275</wp:posOffset>
                </wp:positionH>
                <wp:positionV relativeFrom="paragraph">
                  <wp:posOffset>8255</wp:posOffset>
                </wp:positionV>
                <wp:extent cx="781050" cy="4667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07A" w:rsidRPr="007C607A" w:rsidRDefault="007C607A" w:rsidP="007C60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Fib(</w:t>
                            </w:r>
                            <w:proofErr w:type="gramEnd"/>
                            <w:r w:rsidRPr="0010772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0" style="position:absolute;left:0;text-align:left;margin-left:473.25pt;margin-top:.65pt;width:61.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" fillcolor="white [3201]" strokecolor="#f79646 [3209]" strokeweight="2pt">
                <v:textbox>
                  <w:txbxContent>
                    <w:p w:rsidR="007C607A" w:rsidRPr="007C607A" w:rsidRDefault="007C607A" w:rsidP="007C60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Fib(</w:t>
                      </w:r>
                      <w:proofErr w:type="gramEnd"/>
                      <w:r w:rsidRPr="0010772B">
                        <w:rPr>
                          <w:sz w:val="20"/>
                          <w:szCs w:val="20"/>
                          <w:highlight w:val="yellow"/>
                        </w:rPr>
                        <w:t>1)</w:t>
                      </w:r>
                    </w:p>
                  </w:txbxContent>
                </v:textbox>
              </v:oval>
            </w:pict>
          </mc:Fallback>
        </mc:AlternateContent>
      </w:r>
    </w:p>
    <w:p w:rsidR="00EB15CD" w:rsidRDefault="00EB15CD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</w:p>
    <w:p w:rsidR="007C607A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</w:p>
    <w:p w:rsidR="007C607A" w:rsidRPr="0010772B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highlight w:val="yellow"/>
          <w:rtl/>
          <w:lang w:eastAsia="en-US"/>
        </w:rPr>
      </w:pPr>
      <w:r w:rsidRPr="0010772B">
        <w:rPr>
          <w:rFonts w:asciiTheme="minorBidi" w:eastAsia="Arial" w:hAnsiTheme="minorBidi" w:cstheme="minorBidi" w:hint="cs"/>
          <w:color w:val="000000" w:themeColor="text1"/>
          <w:sz w:val="24"/>
          <w:szCs w:val="24"/>
          <w:highlight w:val="yellow"/>
          <w:rtl/>
          <w:lang w:eastAsia="en-US"/>
        </w:rPr>
        <w:t>ניתן לראות שיש 14 קריאות רקורסיביות</w:t>
      </w:r>
    </w:p>
    <w:p w:rsidR="007C607A" w:rsidRPr="0010772B" w:rsidRDefault="007C607A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highlight w:val="yellow"/>
          <w:rtl/>
          <w:lang w:eastAsia="en-US"/>
        </w:rPr>
      </w:pPr>
      <w:r w:rsidRPr="0010772B">
        <w:rPr>
          <w:rFonts w:asciiTheme="minorBidi" w:eastAsia="Arial" w:hAnsiTheme="minorBidi" w:cstheme="minorBidi" w:hint="cs"/>
          <w:color w:val="000000" w:themeColor="text1"/>
          <w:sz w:val="24"/>
          <w:szCs w:val="24"/>
          <w:highlight w:val="yellow"/>
          <w:rtl/>
          <w:lang w:eastAsia="en-US"/>
        </w:rPr>
        <w:t xml:space="preserve">באופן דומה למספר פיבונאצ'י ה-7 יש כבר: 15 (צד של 5) + 24 צד של 6: (15 צד של 5 + 9 צד של 4) סה"כ: </w:t>
      </w:r>
      <w:r w:rsidR="0010772B" w:rsidRPr="0010772B">
        <w:rPr>
          <w:rFonts w:asciiTheme="minorBidi" w:eastAsia="Arial" w:hAnsiTheme="minorBidi" w:cstheme="minorBidi" w:hint="cs"/>
          <w:color w:val="000000" w:themeColor="text1"/>
          <w:sz w:val="24"/>
          <w:szCs w:val="24"/>
          <w:highlight w:val="yellow"/>
          <w:rtl/>
          <w:lang w:eastAsia="en-US"/>
        </w:rPr>
        <w:t>39</w:t>
      </w:r>
    </w:p>
    <w:p w:rsidR="0010772B" w:rsidRPr="0010772B" w:rsidRDefault="0010772B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highlight w:val="yellow"/>
          <w:rtl/>
          <w:lang w:eastAsia="en-US"/>
        </w:rPr>
      </w:pPr>
    </w:p>
    <w:p w:rsidR="0010772B" w:rsidRDefault="0010772B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  <w:r w:rsidRPr="0010772B">
        <w:rPr>
          <w:rFonts w:asciiTheme="minorBidi" w:eastAsia="Arial" w:hAnsiTheme="minorBidi" w:cstheme="minorBidi" w:hint="cs"/>
          <w:color w:val="000000" w:themeColor="text1"/>
          <w:sz w:val="24"/>
          <w:szCs w:val="24"/>
          <w:highlight w:val="yellow"/>
          <w:rtl/>
          <w:lang w:eastAsia="en-US"/>
        </w:rPr>
        <w:t>עם שימוש ב-</w:t>
      </w:r>
      <w:proofErr w:type="spellStart"/>
      <w:r w:rsidRPr="0010772B">
        <w:rPr>
          <w:rFonts w:asciiTheme="minorBidi" w:eastAsia="Arial" w:hAnsiTheme="minorBidi" w:cstheme="minorBidi"/>
          <w:color w:val="000000" w:themeColor="text1"/>
          <w:sz w:val="24"/>
          <w:szCs w:val="24"/>
          <w:highlight w:val="yellow"/>
          <w:lang w:eastAsia="en-US"/>
        </w:rPr>
        <w:t>memozation</w:t>
      </w:r>
      <w:proofErr w:type="spellEnd"/>
      <w:r w:rsidRPr="0010772B">
        <w:rPr>
          <w:rFonts w:asciiTheme="minorBidi" w:eastAsia="Arial" w:hAnsiTheme="minorBidi" w:cstheme="minorBidi" w:hint="cs"/>
          <w:color w:val="000000" w:themeColor="text1"/>
          <w:sz w:val="24"/>
          <w:szCs w:val="24"/>
          <w:highlight w:val="yellow"/>
          <w:rtl/>
          <w:lang w:eastAsia="en-US"/>
        </w:rPr>
        <w:t>, עבור מספר פיבונאצ'י ה-5 נחסכו 8 קריאות במקרה של המספר ה-5 (מסומנות בצהוב), ו32 קריאות עבור ה-7.</w:t>
      </w:r>
    </w:p>
    <w:p w:rsidR="0010772B" w:rsidRDefault="0010772B" w:rsidP="005E1C3D">
      <w:pPr>
        <w:spacing w:line="360" w:lineRule="auto"/>
        <w:jc w:val="both"/>
        <w:rPr>
          <w:rFonts w:asciiTheme="minorBidi" w:eastAsia="Arial" w:hAnsiTheme="minorBidi" w:cstheme="minorBidi"/>
          <w:color w:val="000000" w:themeColor="text1"/>
          <w:sz w:val="24"/>
          <w:szCs w:val="24"/>
          <w:rtl/>
          <w:lang w:eastAsia="en-US"/>
        </w:rPr>
      </w:pPr>
    </w:p>
    <w:p w:rsidR="000624D2" w:rsidRDefault="000414D0" w:rsidP="000624D2">
      <w:pPr>
        <w:pStyle w:val="ListStyle"/>
        <w:bidi/>
        <w:spacing w:before="240" w:line="360" w:lineRule="auto"/>
        <w:contextualSpacing/>
        <w:jc w:val="both"/>
        <w:rPr>
          <w:rFonts w:ascii="Tahoma" w:eastAsia="Arial" w:hAnsi="Tahoma" w:cs="Tahoma"/>
          <w:b/>
          <w:bCs/>
          <w:color w:val="943634" w:themeColor="accent2" w:themeShade="BF"/>
          <w:sz w:val="26"/>
          <w:szCs w:val="26"/>
          <w:u w:val="single"/>
          <w:rtl/>
        </w:rPr>
      </w:pPr>
      <w:r w:rsidRPr="00332607">
        <w:rPr>
          <w:rFonts w:ascii="Tahoma" w:eastAsia="Arial" w:hAnsi="Tahoma" w:cs="Tahoma"/>
          <w:b/>
          <w:bCs/>
          <w:color w:val="943634" w:themeColor="accent2" w:themeShade="BF"/>
          <w:sz w:val="26"/>
          <w:szCs w:val="26"/>
          <w:u w:val="single"/>
          <w:rtl/>
        </w:rPr>
        <w:t>בונוס</w:t>
      </w:r>
    </w:p>
    <w:p w:rsidR="009248EB" w:rsidRDefault="009248EB" w:rsidP="009248EB">
      <w:pPr>
        <w:pStyle w:val="ListStyle"/>
        <w:bidi/>
        <w:spacing w:before="240" w:line="360" w:lineRule="auto"/>
        <w:contextualSpacing/>
        <w:jc w:val="both"/>
        <w:rPr>
          <w:rFonts w:ascii="Tahoma" w:eastAsia="Arial" w:hAnsi="Tahoma" w:cs="Tahoma"/>
          <w:b/>
          <w:bCs/>
          <w:color w:val="943634" w:themeColor="accent2" w:themeShade="BF"/>
          <w:sz w:val="26"/>
          <w:szCs w:val="26"/>
          <w:u w:val="single"/>
          <w:rtl/>
        </w:rPr>
      </w:pPr>
    </w:p>
    <w:p w:rsidR="009248EB" w:rsidRDefault="00775475" w:rsidP="009248EB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color w:val="7030A0"/>
          <w:sz w:val="24"/>
          <w:szCs w:val="24"/>
          <w:rtl/>
        </w:rPr>
        <w:t>8</w:t>
      </w:r>
      <w:r w:rsidR="009248EB">
        <w:rPr>
          <w:rFonts w:asciiTheme="minorBidi" w:hAnsiTheme="minorBidi" w:cstheme="minorBidi" w:hint="cs"/>
          <w:b/>
          <w:bCs/>
          <w:color w:val="7030A0"/>
          <w:sz w:val="24"/>
          <w:szCs w:val="24"/>
          <w:rtl/>
        </w:rPr>
        <w:t xml:space="preserve">) </w:t>
      </w:r>
      <w:r w:rsidR="009248EB">
        <w:rPr>
          <w:rFonts w:asciiTheme="minorBidi" w:hAnsiTheme="minorBidi" w:cstheme="minorBidi" w:hint="cs"/>
          <w:sz w:val="24"/>
          <w:szCs w:val="24"/>
          <w:rtl/>
        </w:rPr>
        <w:t xml:space="preserve">לא ייתכן מסלול מהפינה השמאלית העליונה לימנית התחתונה שבו הפרש מבקר בכל משבצות הלוח. </w:t>
      </w:r>
    </w:p>
    <w:p w:rsidR="000414D0" w:rsidRPr="00192C6F" w:rsidRDefault="009248EB" w:rsidP="00C47634">
      <w:pPr>
        <w:spacing w:line="360" w:lineRule="auto"/>
        <w:jc w:val="both"/>
        <w:rPr>
          <w:rFonts w:ascii="Tahoma" w:hAnsi="Tahoma" w:cs="Tahoma"/>
          <w:b/>
          <w:bCs/>
          <w:color w:val="7030A0"/>
          <w:sz w:val="28"/>
          <w:szCs w:val="28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הסבר: ישנן 64 משבצות. זאת אומרת על מנת לבקר בכולן, על הפרש לבצע 63 קפיצות. נבחין, כי הפרש מתחיל את מסלולו בריבוע לבן</w:t>
      </w:r>
      <w:r w:rsidR="00582D0A">
        <w:rPr>
          <w:rFonts w:asciiTheme="minorBidi" w:hAnsiTheme="minorBidi" w:cstheme="minorBidi" w:hint="cs"/>
          <w:sz w:val="24"/>
          <w:szCs w:val="24"/>
          <w:rtl/>
        </w:rPr>
        <w:t xml:space="preserve">, וגם נקודת היעד שלו הינה ריבוע לבן. עוד נשים לב כי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בהכרח </w:t>
      </w:r>
      <w:r w:rsidR="00582D0A">
        <w:rPr>
          <w:rFonts w:asciiTheme="minorBidi" w:hAnsiTheme="minorBidi" w:cstheme="minorBidi" w:hint="cs"/>
          <w:sz w:val="24"/>
          <w:szCs w:val="24"/>
          <w:rtl/>
        </w:rPr>
        <w:t xml:space="preserve">לאחר קפיצה אחת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הריבוע הבא בו יבקר יהיה שחור, כך הלאה, לסירוגין, </w:t>
      </w:r>
      <w:r w:rsidR="00582D0A">
        <w:rPr>
          <w:rFonts w:asciiTheme="minorBidi" w:hAnsiTheme="minorBidi" w:cstheme="minorBidi" w:hint="cs"/>
          <w:sz w:val="24"/>
          <w:szCs w:val="24"/>
          <w:rtl/>
        </w:rPr>
        <w:t>לבן-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שחור-לבן-שחור-לבן. בכל קפיצה אי-זוגית (1,3,5) הפרש יהיה </w:t>
      </w: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במשבצת שחורה, ולאחר הקפיצות הזוגיות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במשבצת לבנה. לכן, לאחר 63 קפיצות (מספר אי זוגי של קפיצות) הפרש בהכרח יהיה במשבצת שחורה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ולכן לא ייתכן שזו תהיה הפינה הימנית התחתונה, שהיא לבנה.</w:t>
      </w:r>
      <w:r w:rsidR="00092F9E">
        <w:rPr>
          <w:rFonts w:asciiTheme="minorBidi" w:hAnsiTheme="minorBidi" w:cstheme="minorBidi" w:hint="cs"/>
          <w:sz w:val="24"/>
          <w:szCs w:val="24"/>
          <w:rtl/>
        </w:rPr>
        <w:t xml:space="preserve"> לכן, אין מסלול כזה.</w:t>
      </w:r>
      <w:r w:rsidR="00582D0A">
        <w:rPr>
          <w:rFonts w:asciiTheme="minorBidi" w:hAnsiTheme="minorBidi" w:cstheme="minorBidi" w:hint="cs"/>
          <w:sz w:val="24"/>
          <w:szCs w:val="24"/>
          <w:rtl/>
        </w:rPr>
        <w:t xml:space="preserve"> מ.ש.ל (מה-שצריך-להוכיח).</w:t>
      </w:r>
      <w:bookmarkStart w:id="0" w:name="_GoBack"/>
      <w:bookmarkEnd w:id="0"/>
    </w:p>
    <w:p w:rsidR="000A0034" w:rsidRPr="000A0034" w:rsidRDefault="000A0034" w:rsidP="000A0034">
      <w:pPr>
        <w:rPr>
          <w:sz w:val="24"/>
          <w:szCs w:val="24"/>
          <w:rtl/>
        </w:rPr>
      </w:pPr>
    </w:p>
    <w:sectPr w:rsidR="000A0034" w:rsidRPr="000A0034" w:rsidSect="001E0C52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064" w:rsidRDefault="00725064" w:rsidP="008E2BB2">
      <w:r>
        <w:separator/>
      </w:r>
    </w:p>
  </w:endnote>
  <w:endnote w:type="continuationSeparator" w:id="0">
    <w:p w:rsidR="00725064" w:rsidRDefault="00725064" w:rsidP="008E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064" w:rsidRDefault="00725064" w:rsidP="008E2BB2">
      <w:r>
        <w:separator/>
      </w:r>
    </w:p>
  </w:footnote>
  <w:footnote w:type="continuationSeparator" w:id="0">
    <w:p w:rsidR="00725064" w:rsidRDefault="00725064" w:rsidP="008E2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7"/>
      <w:gridCol w:w="2106"/>
      <w:gridCol w:w="2106"/>
      <w:gridCol w:w="2106"/>
      <w:gridCol w:w="2107"/>
    </w:tblGrid>
    <w:tr w:rsidR="00AF7D66" w:rsidTr="008E2BB2">
      <w:trPr>
        <w:jc w:val="center"/>
      </w:trPr>
      <w:tc>
        <w:tcPr>
          <w:tcW w:w="1000" w:type="pct"/>
          <w:vAlign w:val="center"/>
        </w:tcPr>
        <w:p w:rsidR="00AF7D66" w:rsidRDefault="003B197D" w:rsidP="008E2BB2">
          <w:pPr>
            <w:pStyle w:val="Header"/>
            <w:jc w:val="center"/>
            <w:rPr>
              <w:rtl/>
            </w:rPr>
          </w:pPr>
          <w:r>
            <w:rPr>
              <w:noProof/>
              <w:rtl/>
              <w:lang w:eastAsia="en-US"/>
            </w:rPr>
            <w:drawing>
              <wp:inline distT="0" distB="0" distL="0" distR="0" wp14:anchorId="04537EE1" wp14:editId="123727A0">
                <wp:extent cx="1296430" cy="542925"/>
                <wp:effectExtent l="0" t="0" r="0" b="0"/>
                <wp:docPr id="2" name="תמונ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sktop_backgroun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824" cy="548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</w:tr>
  </w:tbl>
  <w:p w:rsidR="00AF7D66" w:rsidRDefault="00AF7D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D51"/>
    <w:multiLevelType w:val="hybridMultilevel"/>
    <w:tmpl w:val="AE42C78C"/>
    <w:lvl w:ilvl="0" w:tplc="C330A558">
      <w:start w:val="1"/>
      <w:numFmt w:val="decimal"/>
      <w:lvlText w:val="%1."/>
      <w:lvlJc w:val="left"/>
      <w:pPr>
        <w:ind w:left="1080" w:hanging="360"/>
      </w:pPr>
      <w:rPr>
        <w:rFonts w:cs="David"/>
        <w:b/>
        <w:bCs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B399B"/>
    <w:multiLevelType w:val="hybridMultilevel"/>
    <w:tmpl w:val="46F8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576C8"/>
    <w:multiLevelType w:val="hybridMultilevel"/>
    <w:tmpl w:val="A268F880"/>
    <w:lvl w:ilvl="0" w:tplc="E626BB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1C4BAC"/>
    <w:multiLevelType w:val="hybridMultilevel"/>
    <w:tmpl w:val="E0B2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27EA1"/>
    <w:multiLevelType w:val="hybridMultilevel"/>
    <w:tmpl w:val="75664E74"/>
    <w:lvl w:ilvl="0" w:tplc="0409000F">
      <w:start w:val="1"/>
      <w:numFmt w:val="decimal"/>
      <w:lvlText w:val="%1."/>
      <w:lvlJc w:val="left"/>
      <w:pPr>
        <w:ind w:left="3619" w:hanging="2550"/>
      </w:pPr>
      <w:rPr>
        <w:rFonts w:hint="default"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C31AFF"/>
    <w:multiLevelType w:val="hybridMultilevel"/>
    <w:tmpl w:val="1880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7217C"/>
    <w:multiLevelType w:val="hybridMultilevel"/>
    <w:tmpl w:val="2AD4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D3D65"/>
    <w:multiLevelType w:val="hybridMultilevel"/>
    <w:tmpl w:val="1C5C6E1A"/>
    <w:lvl w:ilvl="0" w:tplc="B4966842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6615B5"/>
    <w:multiLevelType w:val="hybridMultilevel"/>
    <w:tmpl w:val="778EE6AA"/>
    <w:lvl w:ilvl="0" w:tplc="BA54D016">
      <w:start w:val="1"/>
      <w:numFmt w:val="hebrew1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EA83678"/>
    <w:multiLevelType w:val="hybridMultilevel"/>
    <w:tmpl w:val="E0B2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03ABC"/>
    <w:multiLevelType w:val="hybridMultilevel"/>
    <w:tmpl w:val="1A245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1D1952"/>
    <w:multiLevelType w:val="hybridMultilevel"/>
    <w:tmpl w:val="35C8B6F4"/>
    <w:lvl w:ilvl="0" w:tplc="6F1290E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 w:hint="default"/>
        <w:b/>
        <w:bCs/>
        <w:color w:val="7030A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D96828"/>
    <w:multiLevelType w:val="hybridMultilevel"/>
    <w:tmpl w:val="4B821B22"/>
    <w:lvl w:ilvl="0" w:tplc="6F1290E0">
      <w:start w:val="1"/>
      <w:numFmt w:val="decimal"/>
      <w:lvlText w:val="%1)"/>
      <w:lvlJc w:val="left"/>
      <w:pPr>
        <w:ind w:left="1440" w:hanging="360"/>
      </w:pPr>
      <w:rPr>
        <w:rFonts w:ascii="Tahoma" w:hAnsi="Tahoma" w:cs="Tahoma" w:hint="default"/>
        <w:b/>
        <w:bCs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4A4592"/>
    <w:multiLevelType w:val="hybridMultilevel"/>
    <w:tmpl w:val="E0B2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02B80"/>
    <w:multiLevelType w:val="hybridMultilevel"/>
    <w:tmpl w:val="18F48722"/>
    <w:lvl w:ilvl="0" w:tplc="40CC429E">
      <w:start w:val="1"/>
      <w:numFmt w:val="hebrew1"/>
      <w:lvlText w:val="%1."/>
      <w:lvlJc w:val="left"/>
      <w:pPr>
        <w:ind w:left="3619" w:hanging="2550"/>
      </w:pPr>
      <w:rPr>
        <w:rFonts w:ascii="Arial" w:hAnsi="Arial" w:cs="Arial" w:hint="default"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5754AAF"/>
    <w:multiLevelType w:val="hybridMultilevel"/>
    <w:tmpl w:val="D7EAB516"/>
    <w:lvl w:ilvl="0" w:tplc="7CCE66D8">
      <w:start w:val="1"/>
      <w:numFmt w:val="hebrew1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</w:num>
  <w:num w:numId="12">
    <w:abstractNumId w:val="0"/>
  </w:num>
  <w:num w:numId="13">
    <w:abstractNumId w:val="4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A9"/>
    <w:rsid w:val="00036B53"/>
    <w:rsid w:val="00040CA7"/>
    <w:rsid w:val="000414D0"/>
    <w:rsid w:val="00042843"/>
    <w:rsid w:val="00045B5C"/>
    <w:rsid w:val="000624D2"/>
    <w:rsid w:val="000711F0"/>
    <w:rsid w:val="00073AB7"/>
    <w:rsid w:val="00076D89"/>
    <w:rsid w:val="00085740"/>
    <w:rsid w:val="00086EA7"/>
    <w:rsid w:val="00092F9E"/>
    <w:rsid w:val="000955F9"/>
    <w:rsid w:val="000A0034"/>
    <w:rsid w:val="000A3747"/>
    <w:rsid w:val="000B2E77"/>
    <w:rsid w:val="000D16E1"/>
    <w:rsid w:val="000E40AE"/>
    <w:rsid w:val="000E5419"/>
    <w:rsid w:val="000F3247"/>
    <w:rsid w:val="001016B6"/>
    <w:rsid w:val="0010772B"/>
    <w:rsid w:val="00124B92"/>
    <w:rsid w:val="00133716"/>
    <w:rsid w:val="001506AC"/>
    <w:rsid w:val="001537AE"/>
    <w:rsid w:val="0017163F"/>
    <w:rsid w:val="00172C2D"/>
    <w:rsid w:val="001E0C52"/>
    <w:rsid w:val="001E3756"/>
    <w:rsid w:val="001F08BF"/>
    <w:rsid w:val="001F49E6"/>
    <w:rsid w:val="00214B75"/>
    <w:rsid w:val="00216D46"/>
    <w:rsid w:val="00225908"/>
    <w:rsid w:val="002470BD"/>
    <w:rsid w:val="00267218"/>
    <w:rsid w:val="00271C92"/>
    <w:rsid w:val="00281535"/>
    <w:rsid w:val="002B191C"/>
    <w:rsid w:val="002B1A81"/>
    <w:rsid w:val="002B5831"/>
    <w:rsid w:val="002C0AA3"/>
    <w:rsid w:val="002C780D"/>
    <w:rsid w:val="002D69F4"/>
    <w:rsid w:val="00315DE0"/>
    <w:rsid w:val="00327900"/>
    <w:rsid w:val="00343AC9"/>
    <w:rsid w:val="00350C9E"/>
    <w:rsid w:val="00363D7F"/>
    <w:rsid w:val="00364852"/>
    <w:rsid w:val="00397AB4"/>
    <w:rsid w:val="003B197D"/>
    <w:rsid w:val="003B3335"/>
    <w:rsid w:val="003B5628"/>
    <w:rsid w:val="003F0FF2"/>
    <w:rsid w:val="00413D1E"/>
    <w:rsid w:val="004206C0"/>
    <w:rsid w:val="00420711"/>
    <w:rsid w:val="00425F57"/>
    <w:rsid w:val="00432C02"/>
    <w:rsid w:val="004422F3"/>
    <w:rsid w:val="00446A98"/>
    <w:rsid w:val="00447D79"/>
    <w:rsid w:val="00451E14"/>
    <w:rsid w:val="0046660C"/>
    <w:rsid w:val="0048563D"/>
    <w:rsid w:val="00491095"/>
    <w:rsid w:val="00491BB9"/>
    <w:rsid w:val="004A446E"/>
    <w:rsid w:val="004D39A3"/>
    <w:rsid w:val="004D4185"/>
    <w:rsid w:val="004D6165"/>
    <w:rsid w:val="0050663B"/>
    <w:rsid w:val="005076BE"/>
    <w:rsid w:val="005136D7"/>
    <w:rsid w:val="00514492"/>
    <w:rsid w:val="00521E9B"/>
    <w:rsid w:val="0052382D"/>
    <w:rsid w:val="0052588F"/>
    <w:rsid w:val="00532CF6"/>
    <w:rsid w:val="00541220"/>
    <w:rsid w:val="00562FF0"/>
    <w:rsid w:val="00576608"/>
    <w:rsid w:val="00581AE4"/>
    <w:rsid w:val="00581FD9"/>
    <w:rsid w:val="00582D0A"/>
    <w:rsid w:val="00584652"/>
    <w:rsid w:val="00592892"/>
    <w:rsid w:val="005E1C3D"/>
    <w:rsid w:val="005F64DF"/>
    <w:rsid w:val="00602BD2"/>
    <w:rsid w:val="00607B1C"/>
    <w:rsid w:val="00617F21"/>
    <w:rsid w:val="00621394"/>
    <w:rsid w:val="006354EE"/>
    <w:rsid w:val="00636822"/>
    <w:rsid w:val="00642B1C"/>
    <w:rsid w:val="0064393C"/>
    <w:rsid w:val="006439DE"/>
    <w:rsid w:val="00654DF5"/>
    <w:rsid w:val="00657ADA"/>
    <w:rsid w:val="00666A0C"/>
    <w:rsid w:val="00666FAC"/>
    <w:rsid w:val="00674844"/>
    <w:rsid w:val="006A4BB8"/>
    <w:rsid w:val="006A7A8B"/>
    <w:rsid w:val="006D7403"/>
    <w:rsid w:val="006F3BC9"/>
    <w:rsid w:val="006F560A"/>
    <w:rsid w:val="00700C8B"/>
    <w:rsid w:val="00704EE5"/>
    <w:rsid w:val="00716596"/>
    <w:rsid w:val="00725064"/>
    <w:rsid w:val="0077254E"/>
    <w:rsid w:val="00775475"/>
    <w:rsid w:val="007801F5"/>
    <w:rsid w:val="007957A9"/>
    <w:rsid w:val="007B32EA"/>
    <w:rsid w:val="007C607A"/>
    <w:rsid w:val="007C7A88"/>
    <w:rsid w:val="007E2421"/>
    <w:rsid w:val="007F6D68"/>
    <w:rsid w:val="00805E4B"/>
    <w:rsid w:val="00813792"/>
    <w:rsid w:val="00816CE2"/>
    <w:rsid w:val="00823877"/>
    <w:rsid w:val="00827479"/>
    <w:rsid w:val="008346B5"/>
    <w:rsid w:val="00870614"/>
    <w:rsid w:val="00870B05"/>
    <w:rsid w:val="0087634C"/>
    <w:rsid w:val="00885998"/>
    <w:rsid w:val="0089037E"/>
    <w:rsid w:val="008C2ABD"/>
    <w:rsid w:val="008E2BB2"/>
    <w:rsid w:val="008F0568"/>
    <w:rsid w:val="00904AA9"/>
    <w:rsid w:val="00910FB8"/>
    <w:rsid w:val="00911DF0"/>
    <w:rsid w:val="009248EB"/>
    <w:rsid w:val="0092663D"/>
    <w:rsid w:val="00931E5A"/>
    <w:rsid w:val="0094351A"/>
    <w:rsid w:val="0098055B"/>
    <w:rsid w:val="009A28E2"/>
    <w:rsid w:val="009B07AF"/>
    <w:rsid w:val="009D06D4"/>
    <w:rsid w:val="009D448E"/>
    <w:rsid w:val="009D460B"/>
    <w:rsid w:val="009D7A22"/>
    <w:rsid w:val="009F77AE"/>
    <w:rsid w:val="00A0425A"/>
    <w:rsid w:val="00A052C6"/>
    <w:rsid w:val="00A47BBF"/>
    <w:rsid w:val="00A6499D"/>
    <w:rsid w:val="00A65FFC"/>
    <w:rsid w:val="00A71B70"/>
    <w:rsid w:val="00A73154"/>
    <w:rsid w:val="00A75040"/>
    <w:rsid w:val="00A777FF"/>
    <w:rsid w:val="00A8203F"/>
    <w:rsid w:val="00AA1EF9"/>
    <w:rsid w:val="00AF5C03"/>
    <w:rsid w:val="00AF7D66"/>
    <w:rsid w:val="00B13083"/>
    <w:rsid w:val="00B33E71"/>
    <w:rsid w:val="00B67BBC"/>
    <w:rsid w:val="00BA12BA"/>
    <w:rsid w:val="00BA5496"/>
    <w:rsid w:val="00BD32F8"/>
    <w:rsid w:val="00BF4550"/>
    <w:rsid w:val="00BF4A98"/>
    <w:rsid w:val="00BF4AAB"/>
    <w:rsid w:val="00C400B4"/>
    <w:rsid w:val="00C43630"/>
    <w:rsid w:val="00C47634"/>
    <w:rsid w:val="00C7469E"/>
    <w:rsid w:val="00C771F8"/>
    <w:rsid w:val="00CA06C3"/>
    <w:rsid w:val="00CC617A"/>
    <w:rsid w:val="00CE2E4D"/>
    <w:rsid w:val="00CE30D3"/>
    <w:rsid w:val="00CE3463"/>
    <w:rsid w:val="00D018E9"/>
    <w:rsid w:val="00D46819"/>
    <w:rsid w:val="00D6700F"/>
    <w:rsid w:val="00D70274"/>
    <w:rsid w:val="00D73ADD"/>
    <w:rsid w:val="00DE580F"/>
    <w:rsid w:val="00DE7FE5"/>
    <w:rsid w:val="00E0294C"/>
    <w:rsid w:val="00E218F2"/>
    <w:rsid w:val="00E30623"/>
    <w:rsid w:val="00E35109"/>
    <w:rsid w:val="00E554D5"/>
    <w:rsid w:val="00E6463B"/>
    <w:rsid w:val="00E8661C"/>
    <w:rsid w:val="00E9451C"/>
    <w:rsid w:val="00EB15CD"/>
    <w:rsid w:val="00EC1C55"/>
    <w:rsid w:val="00ED1E3B"/>
    <w:rsid w:val="00EE01A9"/>
    <w:rsid w:val="00EE0DE9"/>
    <w:rsid w:val="00EF45A3"/>
    <w:rsid w:val="00EF7DF0"/>
    <w:rsid w:val="00F02CCB"/>
    <w:rsid w:val="00F136CE"/>
    <w:rsid w:val="00F357F3"/>
    <w:rsid w:val="00F42732"/>
    <w:rsid w:val="00F51362"/>
    <w:rsid w:val="00F53AA7"/>
    <w:rsid w:val="00F60487"/>
    <w:rsid w:val="00F62638"/>
    <w:rsid w:val="00F679FD"/>
    <w:rsid w:val="00FA0CA4"/>
    <w:rsid w:val="00FC46C1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96"/>
    <w:pPr>
      <w:bidi/>
      <w:spacing w:after="0" w:line="240" w:lineRule="auto"/>
    </w:pPr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BA5496"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BA5496"/>
    <w:pPr>
      <w:keepNext/>
      <w:spacing w:line="480" w:lineRule="auto"/>
      <w:ind w:left="36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BA5496"/>
    <w:pPr>
      <w:keepNext/>
      <w:spacing w:line="480" w:lineRule="auto"/>
      <w:outlineLvl w:val="3"/>
    </w:pPr>
    <w:rPr>
      <w:color w:val="FF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BA5496"/>
    <w:pPr>
      <w:keepNext/>
      <w:spacing w:line="480" w:lineRule="auto"/>
      <w:ind w:left="360"/>
      <w:outlineLvl w:val="4"/>
    </w:pPr>
    <w:rPr>
      <w:color w:val="FF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BA5496"/>
    <w:pPr>
      <w:keepNext/>
      <w:spacing w:line="480" w:lineRule="auto"/>
      <w:outlineLvl w:val="6"/>
    </w:pPr>
    <w:rPr>
      <w:b/>
      <w:bCs/>
      <w:color w:val="33CCCC"/>
      <w:u w:val="single"/>
    </w:rPr>
  </w:style>
  <w:style w:type="paragraph" w:styleId="Heading8">
    <w:name w:val="heading 8"/>
    <w:basedOn w:val="Normal"/>
    <w:next w:val="Normal"/>
    <w:link w:val="Heading8Char"/>
    <w:qFormat/>
    <w:rsid w:val="00BA5496"/>
    <w:pPr>
      <w:keepNext/>
      <w:spacing w:line="480" w:lineRule="auto"/>
      <w:ind w:left="36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BA5496"/>
    <w:pPr>
      <w:keepNext/>
      <w:spacing w:line="480" w:lineRule="auto"/>
      <w:jc w:val="both"/>
      <w:outlineLvl w:val="8"/>
    </w:pPr>
    <w:rPr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BB2"/>
  </w:style>
  <w:style w:type="paragraph" w:styleId="Footer">
    <w:name w:val="footer"/>
    <w:basedOn w:val="Normal"/>
    <w:link w:val="Foot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BB2"/>
  </w:style>
  <w:style w:type="paragraph" w:styleId="BalloonText">
    <w:name w:val="Balloon Text"/>
    <w:basedOn w:val="Normal"/>
    <w:link w:val="BalloonTextChar"/>
    <w:uiPriority w:val="99"/>
    <w:semiHidden/>
    <w:unhideWhenUsed/>
    <w:rsid w:val="008E2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4Char">
    <w:name w:val="Heading 4 Char"/>
    <w:basedOn w:val="DefaultParagraphFont"/>
    <w:link w:val="Heading4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7Char">
    <w:name w:val="Heading 7 Char"/>
    <w:basedOn w:val="DefaultParagraphFont"/>
    <w:link w:val="Heading7"/>
    <w:rsid w:val="00BA5496"/>
    <w:rPr>
      <w:rFonts w:ascii="Times New Roman" w:eastAsia="Times New Roman" w:hAnsi="Times New Roman" w:cs="David"/>
      <w:b/>
      <w:bCs/>
      <w:color w:val="33CCCC"/>
      <w:sz w:val="32"/>
      <w:szCs w:val="32"/>
      <w:u w:val="single"/>
      <w:lang w:eastAsia="he-IL"/>
    </w:rPr>
  </w:style>
  <w:style w:type="character" w:customStyle="1" w:styleId="Heading8Char">
    <w:name w:val="Heading 8 Char"/>
    <w:basedOn w:val="DefaultParagraphFont"/>
    <w:link w:val="Heading8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9Char">
    <w:name w:val="Heading 9 Char"/>
    <w:basedOn w:val="DefaultParagraphFont"/>
    <w:link w:val="Heading9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paragraph" w:styleId="BodyText">
    <w:name w:val="Body Text"/>
    <w:basedOn w:val="Normal"/>
    <w:link w:val="BodyTextChar"/>
    <w:semiHidden/>
    <w:rsid w:val="00BA549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BodyTextIndent">
    <w:name w:val="Body Text Indent"/>
    <w:basedOn w:val="Normal"/>
    <w:link w:val="BodyTextIndentChar"/>
    <w:semiHidden/>
    <w:rsid w:val="00BA5496"/>
    <w:pPr>
      <w:spacing w:line="480" w:lineRule="auto"/>
      <w:ind w:left="386" w:hanging="386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Caption">
    <w:name w:val="caption"/>
    <w:basedOn w:val="Normal"/>
    <w:next w:val="Normal"/>
    <w:qFormat/>
    <w:rsid w:val="00BA5496"/>
    <w:pPr>
      <w:spacing w:line="360" w:lineRule="auto"/>
    </w:pPr>
    <w:rPr>
      <w:b/>
      <w:bCs/>
      <w:color w:val="FF0000"/>
      <w:u w:val="single"/>
    </w:rPr>
  </w:style>
  <w:style w:type="character" w:styleId="IntenseReference">
    <w:name w:val="Intense Reference"/>
    <w:basedOn w:val="DefaultParagraphFont"/>
    <w:uiPriority w:val="32"/>
    <w:qFormat/>
    <w:rsid w:val="00BA5496"/>
    <w:rPr>
      <w:b/>
      <w:bCs/>
      <w:smallCaps/>
      <w:color w:val="C0504D" w:themeColor="accent2"/>
      <w:spacing w:val="5"/>
      <w:u w:val="single"/>
    </w:rPr>
  </w:style>
  <w:style w:type="paragraph" w:customStyle="1" w:styleId="ListStyle">
    <w:name w:val="ListStyle"/>
    <w:rsid w:val="006F5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2C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2CF6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EE01A9"/>
  </w:style>
  <w:style w:type="paragraph" w:customStyle="1" w:styleId="Style-1">
    <w:name w:val="Style-1"/>
    <w:rsid w:val="00910F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D3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96"/>
    <w:pPr>
      <w:bidi/>
      <w:spacing w:after="0" w:line="240" w:lineRule="auto"/>
    </w:pPr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BA5496"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BA5496"/>
    <w:pPr>
      <w:keepNext/>
      <w:spacing w:line="480" w:lineRule="auto"/>
      <w:ind w:left="36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BA5496"/>
    <w:pPr>
      <w:keepNext/>
      <w:spacing w:line="480" w:lineRule="auto"/>
      <w:outlineLvl w:val="3"/>
    </w:pPr>
    <w:rPr>
      <w:color w:val="FF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BA5496"/>
    <w:pPr>
      <w:keepNext/>
      <w:spacing w:line="480" w:lineRule="auto"/>
      <w:ind w:left="360"/>
      <w:outlineLvl w:val="4"/>
    </w:pPr>
    <w:rPr>
      <w:color w:val="FF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BA5496"/>
    <w:pPr>
      <w:keepNext/>
      <w:spacing w:line="480" w:lineRule="auto"/>
      <w:outlineLvl w:val="6"/>
    </w:pPr>
    <w:rPr>
      <w:b/>
      <w:bCs/>
      <w:color w:val="33CCCC"/>
      <w:u w:val="single"/>
    </w:rPr>
  </w:style>
  <w:style w:type="paragraph" w:styleId="Heading8">
    <w:name w:val="heading 8"/>
    <w:basedOn w:val="Normal"/>
    <w:next w:val="Normal"/>
    <w:link w:val="Heading8Char"/>
    <w:qFormat/>
    <w:rsid w:val="00BA5496"/>
    <w:pPr>
      <w:keepNext/>
      <w:spacing w:line="480" w:lineRule="auto"/>
      <w:ind w:left="36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BA5496"/>
    <w:pPr>
      <w:keepNext/>
      <w:spacing w:line="480" w:lineRule="auto"/>
      <w:jc w:val="both"/>
      <w:outlineLvl w:val="8"/>
    </w:pPr>
    <w:rPr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BB2"/>
  </w:style>
  <w:style w:type="paragraph" w:styleId="Footer">
    <w:name w:val="footer"/>
    <w:basedOn w:val="Normal"/>
    <w:link w:val="Foot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BB2"/>
  </w:style>
  <w:style w:type="paragraph" w:styleId="BalloonText">
    <w:name w:val="Balloon Text"/>
    <w:basedOn w:val="Normal"/>
    <w:link w:val="BalloonTextChar"/>
    <w:uiPriority w:val="99"/>
    <w:semiHidden/>
    <w:unhideWhenUsed/>
    <w:rsid w:val="008E2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4Char">
    <w:name w:val="Heading 4 Char"/>
    <w:basedOn w:val="DefaultParagraphFont"/>
    <w:link w:val="Heading4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7Char">
    <w:name w:val="Heading 7 Char"/>
    <w:basedOn w:val="DefaultParagraphFont"/>
    <w:link w:val="Heading7"/>
    <w:rsid w:val="00BA5496"/>
    <w:rPr>
      <w:rFonts w:ascii="Times New Roman" w:eastAsia="Times New Roman" w:hAnsi="Times New Roman" w:cs="David"/>
      <w:b/>
      <w:bCs/>
      <w:color w:val="33CCCC"/>
      <w:sz w:val="32"/>
      <w:szCs w:val="32"/>
      <w:u w:val="single"/>
      <w:lang w:eastAsia="he-IL"/>
    </w:rPr>
  </w:style>
  <w:style w:type="character" w:customStyle="1" w:styleId="Heading8Char">
    <w:name w:val="Heading 8 Char"/>
    <w:basedOn w:val="DefaultParagraphFont"/>
    <w:link w:val="Heading8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9Char">
    <w:name w:val="Heading 9 Char"/>
    <w:basedOn w:val="DefaultParagraphFont"/>
    <w:link w:val="Heading9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paragraph" w:styleId="BodyText">
    <w:name w:val="Body Text"/>
    <w:basedOn w:val="Normal"/>
    <w:link w:val="BodyTextChar"/>
    <w:semiHidden/>
    <w:rsid w:val="00BA549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BodyTextIndent">
    <w:name w:val="Body Text Indent"/>
    <w:basedOn w:val="Normal"/>
    <w:link w:val="BodyTextIndentChar"/>
    <w:semiHidden/>
    <w:rsid w:val="00BA5496"/>
    <w:pPr>
      <w:spacing w:line="480" w:lineRule="auto"/>
      <w:ind w:left="386" w:hanging="386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Caption">
    <w:name w:val="caption"/>
    <w:basedOn w:val="Normal"/>
    <w:next w:val="Normal"/>
    <w:qFormat/>
    <w:rsid w:val="00BA5496"/>
    <w:pPr>
      <w:spacing w:line="360" w:lineRule="auto"/>
    </w:pPr>
    <w:rPr>
      <w:b/>
      <w:bCs/>
      <w:color w:val="FF0000"/>
      <w:u w:val="single"/>
    </w:rPr>
  </w:style>
  <w:style w:type="character" w:styleId="IntenseReference">
    <w:name w:val="Intense Reference"/>
    <w:basedOn w:val="DefaultParagraphFont"/>
    <w:uiPriority w:val="32"/>
    <w:qFormat/>
    <w:rsid w:val="00BA5496"/>
    <w:rPr>
      <w:b/>
      <w:bCs/>
      <w:smallCaps/>
      <w:color w:val="C0504D" w:themeColor="accent2"/>
      <w:spacing w:val="5"/>
      <w:u w:val="single"/>
    </w:rPr>
  </w:style>
  <w:style w:type="paragraph" w:customStyle="1" w:styleId="ListStyle">
    <w:name w:val="ListStyle"/>
    <w:rsid w:val="006F5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2C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2CF6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EE01A9"/>
  </w:style>
  <w:style w:type="paragraph" w:customStyle="1" w:styleId="Style-1">
    <w:name w:val="Style-1"/>
    <w:rsid w:val="00910F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D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ropbox\Magshimim\&#1508;&#1493;&#1512;&#1502;&#1488;&#1496;&#1497;&#1501;\&#1508;&#1493;&#1512;&#1502;&#1488;&#1496;%20&#1513;&#1497;&#1506;&#1493;&#1512;&#1497;%20&#1489;&#1497;&#1514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B3B7B-2382-4346-A9C9-A24E6FA9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פורמאט שיעורי בית.dotx</Template>
  <TotalTime>62</TotalTime>
  <Pages>2</Pages>
  <Words>206</Words>
  <Characters>1048</Characters>
  <Application>Microsoft Office Word</Application>
  <DocSecurity>0</DocSecurity>
  <Lines>26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Keren Rashi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jo.cash1@gmail.com</cp:lastModifiedBy>
  <cp:revision>10</cp:revision>
  <cp:lastPrinted>2011-11-27T07:17:00Z</cp:lastPrinted>
  <dcterms:created xsi:type="dcterms:W3CDTF">2015-10-11T13:07:00Z</dcterms:created>
  <dcterms:modified xsi:type="dcterms:W3CDTF">2017-05-08T09:21:00Z</dcterms:modified>
</cp:coreProperties>
</file>